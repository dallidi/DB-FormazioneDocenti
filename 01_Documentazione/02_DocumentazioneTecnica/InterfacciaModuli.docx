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0D" w:rsidRPr="001154B6" w:rsidRDefault="001858D2" w:rsidP="001154B6">
      <w:pPr>
        <w:pStyle w:val="Titolo1"/>
      </w:pPr>
      <w:r>
        <w:t>Interfaccia moduli</w:t>
      </w:r>
    </w:p>
    <w:p w:rsidR="002D7296" w:rsidRDefault="001858D2" w:rsidP="002D7296">
      <w:pPr>
        <w:pStyle w:val="Titolo2"/>
      </w:pPr>
      <w:r>
        <w:t>Connessioni DB</w:t>
      </w:r>
    </w:p>
    <w:p w:rsidR="002D7296" w:rsidRDefault="001858D2" w:rsidP="008B4BB1">
      <w:pPr>
        <w:pStyle w:val="Titolo3"/>
      </w:pPr>
      <w:r>
        <w:t>Utenti</w:t>
      </w:r>
      <w:r w:rsidR="00496118">
        <w:t xml:space="preserve"> e gruppi</w:t>
      </w:r>
    </w:p>
    <w:tbl>
      <w:tblPr>
        <w:tblStyle w:val="TabellaBordata"/>
        <w:tblW w:w="9558" w:type="dxa"/>
        <w:tblLook w:val="04A0" w:firstRow="1" w:lastRow="0" w:firstColumn="1" w:lastColumn="0" w:noHBand="0" w:noVBand="1"/>
      </w:tblPr>
      <w:tblGrid>
        <w:gridCol w:w="592"/>
        <w:gridCol w:w="2567"/>
        <w:gridCol w:w="5716"/>
        <w:gridCol w:w="683"/>
      </w:tblGrid>
      <w:tr w:rsidR="008B4BB1" w:rsidTr="002A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2" w:type="dxa"/>
          </w:tcPr>
          <w:p w:rsidR="008B4BB1" w:rsidRDefault="00A45C6D" w:rsidP="00CE5639">
            <w:pPr>
              <w:pStyle w:val="Testo"/>
            </w:pPr>
            <w:r>
              <w:t>#</w:t>
            </w:r>
          </w:p>
        </w:tc>
        <w:tc>
          <w:tcPr>
            <w:tcW w:w="2567" w:type="dxa"/>
          </w:tcPr>
          <w:p w:rsidR="008B4BB1" w:rsidRDefault="00A45C6D" w:rsidP="00CE5639">
            <w:pPr>
              <w:pStyle w:val="Testo"/>
            </w:pPr>
            <w:r>
              <w:t>Nome funzione</w:t>
            </w:r>
          </w:p>
        </w:tc>
        <w:tc>
          <w:tcPr>
            <w:tcW w:w="5716" w:type="dxa"/>
          </w:tcPr>
          <w:p w:rsidR="008B4BB1" w:rsidRDefault="00A45C6D" w:rsidP="00CE5639">
            <w:pPr>
              <w:pStyle w:val="Testo"/>
            </w:pPr>
            <w:r>
              <w:t>Descrizione</w:t>
            </w:r>
          </w:p>
        </w:tc>
        <w:tc>
          <w:tcPr>
            <w:tcW w:w="683" w:type="dxa"/>
          </w:tcPr>
          <w:p w:rsidR="008B4BB1" w:rsidRDefault="00A45C6D" w:rsidP="00CE5639">
            <w:pPr>
              <w:pStyle w:val="Testo"/>
            </w:pPr>
            <w:r>
              <w:t>Stato</w:t>
            </w:r>
          </w:p>
        </w:tc>
      </w:tr>
      <w:tr w:rsidR="008B4BB1" w:rsidTr="002A5516">
        <w:tc>
          <w:tcPr>
            <w:tcW w:w="592" w:type="dxa"/>
          </w:tcPr>
          <w:p w:rsidR="008B4BB1" w:rsidRDefault="008B4BB1" w:rsidP="00FB5D4A">
            <w:pPr>
              <w:pStyle w:val="TestoSmallLista"/>
            </w:pPr>
          </w:p>
        </w:tc>
        <w:tc>
          <w:tcPr>
            <w:tcW w:w="2567" w:type="dxa"/>
          </w:tcPr>
          <w:p w:rsidR="008B4BB1" w:rsidRPr="00496118" w:rsidRDefault="00EB0965" w:rsidP="00496118">
            <w:pPr>
              <w:pStyle w:val="TestoCodiceSmall"/>
            </w:pPr>
            <w:proofErr w:type="spellStart"/>
            <w:r>
              <w:t>n</w:t>
            </w:r>
            <w:r w:rsidR="00D97A09">
              <w:t>uovoUtente</w:t>
            </w:r>
            <w:proofErr w:type="spellEnd"/>
          </w:p>
        </w:tc>
        <w:tc>
          <w:tcPr>
            <w:tcW w:w="5716" w:type="dxa"/>
          </w:tcPr>
          <w:p w:rsidR="008B4BB1" w:rsidRDefault="00D97A09" w:rsidP="00FB5D4A">
            <w:pPr>
              <w:pStyle w:val="TestoSmall"/>
            </w:pPr>
            <w:r>
              <w:t>(</w:t>
            </w:r>
            <w:r w:rsidR="008E0203">
              <w:t>&amp;</w:t>
            </w:r>
            <w:proofErr w:type="spellStart"/>
            <w:r w:rsidR="008E0203">
              <w:t>nouvoUtente</w:t>
            </w:r>
            <w:proofErr w:type="spellEnd"/>
            <w:r w:rsidR="008E0203">
              <w:t xml:space="preserve">, </w:t>
            </w:r>
            <w:proofErr w:type="spellStart"/>
            <w:r>
              <w:t>nomeUtente</w:t>
            </w:r>
            <w:proofErr w:type="spellEnd"/>
            <w:r>
              <w:t xml:space="preserve">, </w:t>
            </w:r>
            <w:proofErr w:type="spellStart"/>
            <w:r w:rsidR="00FB5D4A">
              <w:t>idG</w:t>
            </w:r>
            <w:r>
              <w:t>ruppo</w:t>
            </w:r>
            <w:proofErr w:type="spellEnd"/>
            <w:r w:rsidR="00FB5D4A">
              <w:t xml:space="preserve"> </w:t>
            </w:r>
            <w:r>
              <w:t>[</w:t>
            </w:r>
            <w:r w:rsidR="00FB5D4A">
              <w:t xml:space="preserve">, </w:t>
            </w:r>
            <w:proofErr w:type="spellStart"/>
            <w:r w:rsidR="00FB5D4A">
              <w:t>idDocente</w:t>
            </w:r>
            <w:proofErr w:type="spellEnd"/>
            <w:r>
              <w:t>, password</w:t>
            </w:r>
            <w:r w:rsidR="00FB5D4A">
              <w:t>])</w:t>
            </w:r>
          </w:p>
          <w:p w:rsidR="00FB5D4A" w:rsidRDefault="00FB5D4A" w:rsidP="00FB5D4A">
            <w:pPr>
              <w:pStyle w:val="TestoSmall"/>
            </w:pPr>
            <w:r>
              <w:t>Inserisce un nuovo utente</w:t>
            </w:r>
            <w:r w:rsidR="003F1EFD">
              <w:t xml:space="preserve"> nel DB</w:t>
            </w:r>
            <w:r>
              <w:t>.</w:t>
            </w:r>
          </w:p>
          <w:p w:rsidR="00FB5D4A" w:rsidRDefault="00FB5D4A" w:rsidP="00FB5D4A">
            <w:pPr>
              <w:pStyle w:val="TestoSmall"/>
            </w:pPr>
            <w:r>
              <w:t>Per i parametri opzionali mancanti verrà inserito:</w:t>
            </w:r>
          </w:p>
          <w:p w:rsidR="00FB5D4A" w:rsidRDefault="00FB5D4A" w:rsidP="00FB5D4A">
            <w:pPr>
              <w:pStyle w:val="TestoSmallElenco"/>
              <w:tabs>
                <w:tab w:val="clear" w:pos="3295"/>
                <w:tab w:val="left" w:pos="1313"/>
              </w:tabs>
            </w:pPr>
            <w:proofErr w:type="spellStart"/>
            <w:r>
              <w:t>idDocente</w:t>
            </w:r>
            <w:proofErr w:type="spellEnd"/>
            <w:r>
              <w:tab/>
              <w:t>NULL</w:t>
            </w:r>
          </w:p>
          <w:p w:rsidR="00FB5D4A" w:rsidRDefault="00FB5D4A" w:rsidP="00FB5D4A">
            <w:pPr>
              <w:pStyle w:val="TestoSmallElenco"/>
              <w:tabs>
                <w:tab w:val="clear" w:pos="3295"/>
                <w:tab w:val="left" w:pos="1313"/>
              </w:tabs>
            </w:pPr>
            <w:r>
              <w:t>password</w:t>
            </w:r>
            <w:r>
              <w:tab/>
              <w:t>genera automaticamente</w:t>
            </w:r>
          </w:p>
          <w:p w:rsidR="008E0203" w:rsidRDefault="00D35315" w:rsidP="00D35315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D35315" w:rsidRPr="00D35315" w:rsidRDefault="00D35315" w:rsidP="00D35315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</w:p>
          <w:p w:rsidR="00D35315" w:rsidRDefault="00D35315" w:rsidP="00D35315">
            <w:pPr>
              <w:pStyle w:val="TestoSmallElenco"/>
            </w:pPr>
            <w:r>
              <w:t>Utente esistente</w:t>
            </w:r>
            <w:r w:rsidR="00FC69A3">
              <w:t xml:space="preserve">: </w:t>
            </w:r>
            <w:proofErr w:type="spellStart"/>
            <w:r w:rsidR="00FC69A3">
              <w:t>nomeUtente</w:t>
            </w:r>
            <w:proofErr w:type="spellEnd"/>
            <w:r w:rsidR="00FC69A3">
              <w:t xml:space="preserve"> non univoco</w:t>
            </w:r>
          </w:p>
          <w:p w:rsidR="00D35315" w:rsidRPr="00D35315" w:rsidRDefault="00507D6A" w:rsidP="005A33DD">
            <w:pPr>
              <w:pStyle w:val="TestoSmallElenco"/>
            </w:pPr>
            <w:proofErr w:type="spellStart"/>
            <w:r>
              <w:t>id</w:t>
            </w:r>
            <w:r w:rsidR="00D35315">
              <w:t>Gruppo</w:t>
            </w:r>
            <w:proofErr w:type="spellEnd"/>
            <w:r w:rsidR="00D35315">
              <w:t xml:space="preserve"> </w:t>
            </w:r>
            <w:r w:rsidR="005A33DD">
              <w:t>non valido</w:t>
            </w:r>
          </w:p>
        </w:tc>
        <w:tc>
          <w:tcPr>
            <w:tcW w:w="683" w:type="dxa"/>
          </w:tcPr>
          <w:p w:rsidR="008B4BB1" w:rsidRPr="00D97A09" w:rsidRDefault="003F1EFD" w:rsidP="00D97A09">
            <w:pPr>
              <w:pStyle w:val="Testo"/>
            </w:pPr>
            <w:r>
              <w:t>NA</w:t>
            </w:r>
          </w:p>
        </w:tc>
      </w:tr>
      <w:tr w:rsidR="002A5516" w:rsidTr="002A5516">
        <w:tc>
          <w:tcPr>
            <w:tcW w:w="592" w:type="dxa"/>
          </w:tcPr>
          <w:p w:rsidR="002A5516" w:rsidRDefault="002A5516" w:rsidP="005E2392">
            <w:pPr>
              <w:pStyle w:val="TestoSmallLista"/>
            </w:pPr>
          </w:p>
        </w:tc>
        <w:tc>
          <w:tcPr>
            <w:tcW w:w="2567" w:type="dxa"/>
          </w:tcPr>
          <w:p w:rsidR="002A5516" w:rsidRPr="00496118" w:rsidRDefault="009E05D5" w:rsidP="005E2392">
            <w:pPr>
              <w:pStyle w:val="TestoCodiceSmall"/>
            </w:pPr>
            <w:proofErr w:type="spellStart"/>
            <w:r>
              <w:t>listaUtenti</w:t>
            </w:r>
            <w:proofErr w:type="spellEnd"/>
          </w:p>
        </w:tc>
        <w:tc>
          <w:tcPr>
            <w:tcW w:w="5716" w:type="dxa"/>
          </w:tcPr>
          <w:p w:rsidR="002A5516" w:rsidRDefault="002A5516" w:rsidP="005E2392">
            <w:pPr>
              <w:pStyle w:val="TestoSmall"/>
            </w:pPr>
            <w:r>
              <w:t>(&amp;</w:t>
            </w:r>
            <w:proofErr w:type="spellStart"/>
            <w:r w:rsidR="009E05D5">
              <w:t>listaUtenti</w:t>
            </w:r>
            <w:proofErr w:type="spellEnd"/>
            <w:r>
              <w:t xml:space="preserve"> [, </w:t>
            </w:r>
            <w:proofErr w:type="spellStart"/>
            <w:r w:rsidR="009E05D5">
              <w:t>filtroNomeUtente</w:t>
            </w:r>
            <w:proofErr w:type="spellEnd"/>
            <w:r w:rsidR="009D3579">
              <w:t xml:space="preserve">, </w:t>
            </w:r>
            <w:proofErr w:type="spellStart"/>
            <w:r w:rsidR="009D3579">
              <w:t>filtroNomeGruppo</w:t>
            </w:r>
            <w:proofErr w:type="spellEnd"/>
            <w:r w:rsidR="009D3579">
              <w:t xml:space="preserve">, </w:t>
            </w:r>
            <w:proofErr w:type="spellStart"/>
            <w:r w:rsidR="009D3579">
              <w:t>filtroIdGruppo</w:t>
            </w:r>
            <w:proofErr w:type="spellEnd"/>
            <w:r>
              <w:t>])</w:t>
            </w:r>
          </w:p>
          <w:p w:rsidR="002A5516" w:rsidRDefault="009E05D5" w:rsidP="005E2392">
            <w:pPr>
              <w:pStyle w:val="TestoSmall"/>
            </w:pPr>
            <w:r>
              <w:t xml:space="preserve">Fornisce una lista di utenti filtrata per </w:t>
            </w:r>
            <w:proofErr w:type="spellStart"/>
            <w:r>
              <w:t>nomeUtente</w:t>
            </w:r>
            <w:proofErr w:type="spellEnd"/>
            <w:r w:rsidR="009A6E56">
              <w:t xml:space="preserve"> o gruppo</w:t>
            </w:r>
            <w:r w:rsidR="00763AF3">
              <w:t xml:space="preserve">, se </w:t>
            </w:r>
            <w:r w:rsidR="009A6E56">
              <w:t>non si trovassero corrispondenze, la lista di ritorno sarà</w:t>
            </w:r>
            <w:r w:rsidR="00763AF3">
              <w:t xml:space="preserve"> vuota (non NULL)</w:t>
            </w:r>
            <w:r w:rsidR="002A5516">
              <w:t>.</w:t>
            </w:r>
          </w:p>
          <w:p w:rsidR="009D3579" w:rsidRDefault="009E05D5" w:rsidP="005E2392">
            <w:pPr>
              <w:pStyle w:val="TestoSmall"/>
            </w:pPr>
            <w:r>
              <w:t>P</w:t>
            </w:r>
            <w:r w:rsidR="009D3579">
              <w:t>arametri opzionali</w:t>
            </w:r>
            <w:r>
              <w:t xml:space="preserve"> mancant</w:t>
            </w:r>
            <w:r w:rsidR="009D3579">
              <w:t>i:</w:t>
            </w:r>
          </w:p>
          <w:p w:rsidR="002A5516" w:rsidRPr="009D3579" w:rsidRDefault="009D3579" w:rsidP="009D3579">
            <w:pPr>
              <w:pStyle w:val="TestoSmallElenco"/>
              <w:tabs>
                <w:tab w:val="clear" w:pos="3295"/>
                <w:tab w:val="left" w:pos="1690"/>
              </w:tabs>
            </w:pPr>
            <w:proofErr w:type="spellStart"/>
            <w:r>
              <w:t>filtroNomeUtente</w:t>
            </w:r>
            <w:proofErr w:type="spellEnd"/>
            <w:r>
              <w:t>:</w:t>
            </w:r>
            <w:r>
              <w:tab/>
            </w:r>
            <w:r w:rsidR="009A6E56">
              <w:t>nessun filtro su nome utente</w:t>
            </w:r>
          </w:p>
          <w:p w:rsidR="009D3579" w:rsidRPr="009D3579" w:rsidRDefault="009D3579" w:rsidP="009D3579">
            <w:pPr>
              <w:pStyle w:val="TestoSmallElenco"/>
              <w:tabs>
                <w:tab w:val="clear" w:pos="3295"/>
                <w:tab w:val="left" w:pos="1690"/>
              </w:tabs>
            </w:pPr>
            <w:proofErr w:type="spellStart"/>
            <w:r w:rsidRPr="009D3579">
              <w:t>filtroNomeGruppo</w:t>
            </w:r>
            <w:proofErr w:type="spellEnd"/>
            <w:r w:rsidRPr="009D3579">
              <w:t>:</w:t>
            </w:r>
            <w:r w:rsidRPr="009D3579">
              <w:tab/>
            </w:r>
            <w:r w:rsidR="009A6E56">
              <w:t>nessun filtro su nome gruppo</w:t>
            </w:r>
          </w:p>
          <w:p w:rsidR="009D3579" w:rsidRDefault="009D3579" w:rsidP="009D3579">
            <w:pPr>
              <w:pStyle w:val="TestoSmallElenco"/>
              <w:tabs>
                <w:tab w:val="clear" w:pos="3295"/>
                <w:tab w:val="left" w:pos="1690"/>
              </w:tabs>
            </w:pPr>
            <w:proofErr w:type="spellStart"/>
            <w:r>
              <w:t>filtroIdGruppo</w:t>
            </w:r>
            <w:proofErr w:type="spellEnd"/>
            <w:r>
              <w:t>:</w:t>
            </w:r>
            <w:r>
              <w:tab/>
            </w:r>
            <w:r w:rsidR="009A6E56">
              <w:t>nessun filtro su id gruppo</w:t>
            </w:r>
          </w:p>
          <w:p w:rsidR="003730C5" w:rsidRPr="003730C5" w:rsidRDefault="009D3579" w:rsidP="003730C5">
            <w:pPr>
              <w:pStyle w:val="TestoSmall"/>
              <w:rPr>
                <w:b/>
              </w:rPr>
            </w:pPr>
            <w:r w:rsidRPr="003730C5">
              <w:rPr>
                <w:b/>
              </w:rPr>
              <w:t xml:space="preserve">Note: </w:t>
            </w:r>
          </w:p>
          <w:p w:rsidR="003730C5" w:rsidRDefault="003730C5" w:rsidP="003730C5">
            <w:pPr>
              <w:pStyle w:val="TestoSmallElenco"/>
            </w:pPr>
            <w:r>
              <w:t>filtro sui nomi: “*[filtro]*”</w:t>
            </w:r>
          </w:p>
          <w:p w:rsidR="009D3579" w:rsidRPr="009D3579" w:rsidRDefault="003730C5" w:rsidP="003730C5">
            <w:pPr>
              <w:pStyle w:val="TestoSmallElenco"/>
            </w:pPr>
            <w:r>
              <w:t xml:space="preserve">filtro id: </w:t>
            </w:r>
            <w:r>
              <w:br/>
              <w:t xml:space="preserve">“=[filtro]” | </w:t>
            </w:r>
            <w:r>
              <w:br/>
            </w:r>
            <w:r>
              <w:t xml:space="preserve">“&gt;[filtro]” | “&gt;=[filtro]” | </w:t>
            </w:r>
            <w:r>
              <w:br/>
            </w:r>
            <w:r>
              <w:t>“&lt;[filtro]” | “&lt;</w:t>
            </w:r>
            <w:r>
              <w:t>=</w:t>
            </w:r>
            <w:r>
              <w:t xml:space="preserve">[filtro]” | </w:t>
            </w:r>
            <w:r>
              <w:br/>
              <w:t>“&gt;[filtro]&lt;” | “&gt;=[filtro]&lt;=”</w:t>
            </w:r>
            <w:r>
              <w:br/>
            </w:r>
            <w:r>
              <w:t>per cominciare implementare “=[filtro]”</w:t>
            </w:r>
          </w:p>
          <w:p w:rsidR="002A5516" w:rsidRDefault="002A5516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2A5516" w:rsidRPr="00D35315" w:rsidRDefault="002A5516" w:rsidP="004341BE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  <w:r w:rsidR="004341BE">
              <w:t xml:space="preserve"> --</w:t>
            </w:r>
          </w:p>
        </w:tc>
        <w:tc>
          <w:tcPr>
            <w:tcW w:w="683" w:type="dxa"/>
          </w:tcPr>
          <w:p w:rsidR="002A5516" w:rsidRPr="00D97A09" w:rsidRDefault="002A5516" w:rsidP="005E2392">
            <w:pPr>
              <w:pStyle w:val="Testo"/>
            </w:pPr>
            <w:r>
              <w:t>NA</w:t>
            </w:r>
          </w:p>
        </w:tc>
      </w:tr>
      <w:tr w:rsidR="002A5516" w:rsidTr="002A5516">
        <w:tc>
          <w:tcPr>
            <w:tcW w:w="592" w:type="dxa"/>
          </w:tcPr>
          <w:p w:rsidR="002A5516" w:rsidRDefault="002A5516" w:rsidP="005E2392">
            <w:pPr>
              <w:pStyle w:val="TestoSmallLista"/>
            </w:pPr>
          </w:p>
        </w:tc>
        <w:tc>
          <w:tcPr>
            <w:tcW w:w="2567" w:type="dxa"/>
          </w:tcPr>
          <w:p w:rsidR="002A5516" w:rsidRPr="00496118" w:rsidRDefault="00EB0965" w:rsidP="005E2392">
            <w:pPr>
              <w:pStyle w:val="TestoCodiceSmall"/>
            </w:pPr>
            <w:proofErr w:type="spellStart"/>
            <w:r>
              <w:t>nuovoGruppo</w:t>
            </w:r>
            <w:proofErr w:type="spellEnd"/>
          </w:p>
        </w:tc>
        <w:tc>
          <w:tcPr>
            <w:tcW w:w="5716" w:type="dxa"/>
          </w:tcPr>
          <w:p w:rsidR="002A5516" w:rsidRDefault="002A5516" w:rsidP="005E2392">
            <w:pPr>
              <w:pStyle w:val="TestoSmall"/>
            </w:pPr>
            <w:r>
              <w:t>(&amp;</w:t>
            </w:r>
            <w:proofErr w:type="spellStart"/>
            <w:r w:rsidR="00EB0965">
              <w:t>nuovoGruppo</w:t>
            </w:r>
            <w:proofErr w:type="spellEnd"/>
            <w:r>
              <w:t xml:space="preserve">, </w:t>
            </w:r>
            <w:r w:rsidR="00FC69A3">
              <w:t>descrizione</w:t>
            </w:r>
            <w:r>
              <w:t>)</w:t>
            </w:r>
          </w:p>
          <w:p w:rsidR="002A5516" w:rsidRDefault="00EB0965" w:rsidP="005E2392">
            <w:pPr>
              <w:pStyle w:val="TestoSmall"/>
            </w:pPr>
            <w:r>
              <w:t>Inserisce un nuovo gruppo nel DB</w:t>
            </w:r>
            <w:r w:rsidR="002A5516">
              <w:t>.</w:t>
            </w:r>
          </w:p>
          <w:p w:rsidR="002A5516" w:rsidRDefault="002A5516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2A5516" w:rsidRPr="00D35315" w:rsidRDefault="002A5516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</w:p>
          <w:p w:rsidR="002A5516" w:rsidRPr="00D35315" w:rsidRDefault="00FC69A3" w:rsidP="005E2392">
            <w:pPr>
              <w:pStyle w:val="TestoSmallElenco"/>
            </w:pPr>
            <w:r>
              <w:t>Gruppo esistente</w:t>
            </w:r>
          </w:p>
        </w:tc>
        <w:tc>
          <w:tcPr>
            <w:tcW w:w="683" w:type="dxa"/>
          </w:tcPr>
          <w:p w:rsidR="002A5516" w:rsidRPr="00D97A09" w:rsidRDefault="002A5516" w:rsidP="005E2392">
            <w:pPr>
              <w:pStyle w:val="Testo"/>
            </w:pPr>
            <w:r>
              <w:t>NA</w:t>
            </w:r>
          </w:p>
        </w:tc>
      </w:tr>
      <w:tr w:rsidR="002A5516" w:rsidTr="002A5516">
        <w:tc>
          <w:tcPr>
            <w:tcW w:w="592" w:type="dxa"/>
          </w:tcPr>
          <w:p w:rsidR="002A5516" w:rsidRDefault="002A5516" w:rsidP="005E2392">
            <w:pPr>
              <w:pStyle w:val="TestoSmallLista"/>
            </w:pPr>
          </w:p>
        </w:tc>
        <w:tc>
          <w:tcPr>
            <w:tcW w:w="2567" w:type="dxa"/>
          </w:tcPr>
          <w:p w:rsidR="002A5516" w:rsidRPr="00496118" w:rsidRDefault="002A483A" w:rsidP="005E2392">
            <w:pPr>
              <w:pStyle w:val="TestoCodiceSmall"/>
            </w:pPr>
            <w:proofErr w:type="spellStart"/>
            <w:r>
              <w:t>listaGruppi</w:t>
            </w:r>
            <w:proofErr w:type="spellEnd"/>
          </w:p>
        </w:tc>
        <w:tc>
          <w:tcPr>
            <w:tcW w:w="5716" w:type="dxa"/>
          </w:tcPr>
          <w:p w:rsidR="002A5516" w:rsidRDefault="002A5516" w:rsidP="005E2392">
            <w:pPr>
              <w:pStyle w:val="TestoSmall"/>
            </w:pPr>
            <w:r>
              <w:t>(&amp;</w:t>
            </w:r>
            <w:proofErr w:type="spellStart"/>
            <w:r w:rsidR="002A483A">
              <w:t>listaGruppi</w:t>
            </w:r>
            <w:proofErr w:type="spellEnd"/>
            <w:r>
              <w:t xml:space="preserve"> [, </w:t>
            </w:r>
            <w:proofErr w:type="spellStart"/>
            <w:r w:rsidR="002A483A">
              <w:t>filtroDecrizione</w:t>
            </w:r>
            <w:proofErr w:type="spellEnd"/>
            <w:r>
              <w:t>])</w:t>
            </w:r>
          </w:p>
          <w:p w:rsidR="002A5516" w:rsidRDefault="002A483A" w:rsidP="005E2392">
            <w:pPr>
              <w:pStyle w:val="TestoSmall"/>
            </w:pPr>
            <w:r>
              <w:t xml:space="preserve">Fornisce una lista di </w:t>
            </w:r>
            <w:r>
              <w:t>gruppi</w:t>
            </w:r>
            <w:r>
              <w:t xml:space="preserve"> filtrata per </w:t>
            </w:r>
            <w:proofErr w:type="spellStart"/>
            <w:r>
              <w:t>decrizione</w:t>
            </w:r>
            <w:proofErr w:type="spellEnd"/>
            <w:r>
              <w:t xml:space="preserve">, </w:t>
            </w:r>
            <w:r w:rsidR="009A6E56">
              <w:t>se non si trovassero corrispondenze, la lista di ritorno sarà vuota</w:t>
            </w:r>
            <w:r>
              <w:t xml:space="preserve"> (non NULL)</w:t>
            </w:r>
            <w:r w:rsidR="00FA29B6">
              <w:t>.</w:t>
            </w:r>
          </w:p>
          <w:p w:rsidR="002A483A" w:rsidRDefault="002A483A" w:rsidP="002A483A">
            <w:pPr>
              <w:pStyle w:val="TestoSmall"/>
            </w:pPr>
            <w:r>
              <w:t xml:space="preserve">Parametro opzionale mancante = lista di tutti </w:t>
            </w:r>
            <w:r>
              <w:t>i</w:t>
            </w:r>
            <w:r>
              <w:t xml:space="preserve"> </w:t>
            </w:r>
            <w:r>
              <w:t>gruppi</w:t>
            </w:r>
          </w:p>
          <w:p w:rsidR="002A5516" w:rsidRDefault="002A5516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2A5516" w:rsidRPr="00D35315" w:rsidRDefault="002A5516" w:rsidP="002A483A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  <w:r w:rsidR="002A483A">
              <w:t xml:space="preserve"> --</w:t>
            </w:r>
          </w:p>
        </w:tc>
        <w:tc>
          <w:tcPr>
            <w:tcW w:w="683" w:type="dxa"/>
          </w:tcPr>
          <w:p w:rsidR="002A5516" w:rsidRPr="00D97A09" w:rsidRDefault="002A5516" w:rsidP="005E2392">
            <w:pPr>
              <w:pStyle w:val="Testo"/>
            </w:pPr>
            <w:r>
              <w:t>NA</w:t>
            </w:r>
          </w:p>
        </w:tc>
      </w:tr>
    </w:tbl>
    <w:p w:rsidR="003730C5" w:rsidRDefault="003730C5" w:rsidP="003730C5">
      <w:pPr>
        <w:pStyle w:val="Titolo3"/>
      </w:pPr>
      <w:r>
        <w:t>Docenti e sedi</w:t>
      </w:r>
    </w:p>
    <w:tbl>
      <w:tblPr>
        <w:tblStyle w:val="TabellaBordata"/>
        <w:tblW w:w="9558" w:type="dxa"/>
        <w:tblLook w:val="04A0" w:firstRow="1" w:lastRow="0" w:firstColumn="1" w:lastColumn="0" w:noHBand="0" w:noVBand="1"/>
      </w:tblPr>
      <w:tblGrid>
        <w:gridCol w:w="592"/>
        <w:gridCol w:w="2567"/>
        <w:gridCol w:w="5716"/>
        <w:gridCol w:w="683"/>
      </w:tblGrid>
      <w:tr w:rsidR="003730C5" w:rsidTr="005E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2" w:type="dxa"/>
          </w:tcPr>
          <w:p w:rsidR="003730C5" w:rsidRDefault="003730C5" w:rsidP="005E2392">
            <w:pPr>
              <w:pStyle w:val="Testo"/>
            </w:pPr>
            <w:r>
              <w:t>#</w:t>
            </w:r>
          </w:p>
        </w:tc>
        <w:tc>
          <w:tcPr>
            <w:tcW w:w="2567" w:type="dxa"/>
          </w:tcPr>
          <w:p w:rsidR="003730C5" w:rsidRDefault="003730C5" w:rsidP="005E2392">
            <w:pPr>
              <w:pStyle w:val="Testo"/>
            </w:pPr>
            <w:r>
              <w:t>Nome funzione</w:t>
            </w:r>
          </w:p>
        </w:tc>
        <w:tc>
          <w:tcPr>
            <w:tcW w:w="5716" w:type="dxa"/>
          </w:tcPr>
          <w:p w:rsidR="003730C5" w:rsidRDefault="003730C5" w:rsidP="005E2392">
            <w:pPr>
              <w:pStyle w:val="Testo"/>
            </w:pPr>
            <w:r>
              <w:t>Descrizione</w:t>
            </w:r>
          </w:p>
        </w:tc>
        <w:tc>
          <w:tcPr>
            <w:tcW w:w="683" w:type="dxa"/>
          </w:tcPr>
          <w:p w:rsidR="003730C5" w:rsidRDefault="003730C5" w:rsidP="005E2392">
            <w:pPr>
              <w:pStyle w:val="Testo"/>
            </w:pPr>
            <w:r>
              <w:t>Stato</w:t>
            </w:r>
          </w:p>
        </w:tc>
      </w:tr>
      <w:tr w:rsidR="003730C5" w:rsidTr="005E2392">
        <w:tc>
          <w:tcPr>
            <w:tcW w:w="592" w:type="dxa"/>
          </w:tcPr>
          <w:p w:rsidR="003730C5" w:rsidRDefault="003730C5" w:rsidP="0058461F">
            <w:pPr>
              <w:pStyle w:val="TestoSmallLista"/>
              <w:numPr>
                <w:ilvl w:val="0"/>
                <w:numId w:val="11"/>
              </w:numPr>
            </w:pPr>
          </w:p>
        </w:tc>
        <w:tc>
          <w:tcPr>
            <w:tcW w:w="2567" w:type="dxa"/>
          </w:tcPr>
          <w:p w:rsidR="003730C5" w:rsidRPr="00496118" w:rsidRDefault="003730C5" w:rsidP="003730C5">
            <w:pPr>
              <w:pStyle w:val="TestoCodiceSmall"/>
            </w:pPr>
            <w:proofErr w:type="spellStart"/>
            <w:r>
              <w:t>nuovo</w:t>
            </w:r>
            <w:r>
              <w:t>Docente</w:t>
            </w:r>
            <w:proofErr w:type="spellEnd"/>
          </w:p>
        </w:tc>
        <w:tc>
          <w:tcPr>
            <w:tcW w:w="5716" w:type="dxa"/>
          </w:tcPr>
          <w:p w:rsidR="003730C5" w:rsidRDefault="003730C5" w:rsidP="005E2392">
            <w:pPr>
              <w:pStyle w:val="TestoSmall"/>
            </w:pPr>
            <w:r>
              <w:t>(&amp;</w:t>
            </w:r>
            <w:proofErr w:type="spellStart"/>
            <w:r>
              <w:t>nouvo</w:t>
            </w:r>
            <w:r>
              <w:t>Docente</w:t>
            </w:r>
            <w:proofErr w:type="spellEnd"/>
            <w:r w:rsidR="009B5435">
              <w:t xml:space="preserve">, cognome, nome, sigla, </w:t>
            </w:r>
            <w:proofErr w:type="spellStart"/>
            <w:r w:rsidR="009B5435">
              <w:t>cid</w:t>
            </w:r>
            <w:proofErr w:type="spellEnd"/>
            <w:r w:rsidR="009B5435">
              <w:t xml:space="preserve">, via, </w:t>
            </w:r>
            <w:proofErr w:type="spellStart"/>
            <w:r w:rsidR="009B5435">
              <w:t>viaNo</w:t>
            </w:r>
            <w:proofErr w:type="spellEnd"/>
            <w:r w:rsidR="009B5435">
              <w:t xml:space="preserve">, </w:t>
            </w:r>
            <w:proofErr w:type="spellStart"/>
            <w:r w:rsidR="009B5435">
              <w:t>nap</w:t>
            </w:r>
            <w:proofErr w:type="spellEnd"/>
            <w:r w:rsidR="009B5435">
              <w:t xml:space="preserve">, </w:t>
            </w:r>
            <w:proofErr w:type="spellStart"/>
            <w:r w:rsidR="009B5435">
              <w:t>localita</w:t>
            </w:r>
            <w:proofErr w:type="spellEnd"/>
            <w:r w:rsidR="009B5435">
              <w:t xml:space="preserve">, telefono, email, </w:t>
            </w:r>
            <w:proofErr w:type="spellStart"/>
            <w:r w:rsidR="009B5435">
              <w:t>idSede</w:t>
            </w:r>
            <w:proofErr w:type="spellEnd"/>
            <w:r w:rsidR="009B5435">
              <w:t xml:space="preserve"> [</w:t>
            </w:r>
            <w:r w:rsidR="009B5435">
              <w:t xml:space="preserve">, </w:t>
            </w:r>
            <w:proofErr w:type="spellStart"/>
            <w:r w:rsidR="009B5435">
              <w:t>inizioQuadro</w:t>
            </w:r>
            <w:proofErr w:type="spellEnd"/>
            <w:r w:rsidR="009B5435">
              <w:t xml:space="preserve">, </w:t>
            </w:r>
            <w:proofErr w:type="spellStart"/>
            <w:r w:rsidR="009B5435">
              <w:t>fineQuadro</w:t>
            </w:r>
            <w:proofErr w:type="spellEnd"/>
            <w:r w:rsidR="009B5435">
              <w:t>]</w:t>
            </w:r>
            <w:r>
              <w:t>)</w:t>
            </w:r>
          </w:p>
          <w:p w:rsidR="003730C5" w:rsidRDefault="003730C5" w:rsidP="005E2392">
            <w:pPr>
              <w:pStyle w:val="TestoSmall"/>
            </w:pPr>
            <w:r>
              <w:t xml:space="preserve">Inserisce un nuovo </w:t>
            </w:r>
            <w:r w:rsidR="009B5435">
              <w:t>docente</w:t>
            </w:r>
            <w:r>
              <w:t xml:space="preserve"> nel DB.</w:t>
            </w:r>
          </w:p>
          <w:p w:rsidR="003730C5" w:rsidRDefault="003730C5" w:rsidP="005E2392">
            <w:pPr>
              <w:pStyle w:val="TestoSmall"/>
            </w:pPr>
            <w:r>
              <w:t>Per i parametri opzionali mancanti verrà inserito:</w:t>
            </w:r>
          </w:p>
          <w:p w:rsidR="003730C5" w:rsidRDefault="009B5435" w:rsidP="005E2392">
            <w:pPr>
              <w:pStyle w:val="TestoSmallElenco"/>
              <w:tabs>
                <w:tab w:val="clear" w:pos="3295"/>
                <w:tab w:val="left" w:pos="1313"/>
              </w:tabs>
            </w:pPr>
            <w:proofErr w:type="spellStart"/>
            <w:r>
              <w:t>inizioQuadro</w:t>
            </w:r>
            <w:proofErr w:type="spellEnd"/>
            <w:r w:rsidR="003730C5">
              <w:tab/>
            </w:r>
            <w:r>
              <w:t>anno in corso</w:t>
            </w:r>
          </w:p>
          <w:p w:rsidR="003730C5" w:rsidRDefault="009B5435" w:rsidP="005E2392">
            <w:pPr>
              <w:pStyle w:val="TestoSmallElenco"/>
              <w:tabs>
                <w:tab w:val="clear" w:pos="3295"/>
                <w:tab w:val="left" w:pos="1313"/>
              </w:tabs>
            </w:pPr>
            <w:proofErr w:type="spellStart"/>
            <w:r>
              <w:t>fineQuadro</w:t>
            </w:r>
            <w:proofErr w:type="spellEnd"/>
            <w:r w:rsidR="003730C5">
              <w:tab/>
            </w:r>
            <w:r>
              <w:t>anno in corso + 4 anni</w:t>
            </w:r>
          </w:p>
          <w:p w:rsidR="003730C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3730C5" w:rsidRPr="00D3531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</w:p>
          <w:p w:rsidR="003730C5" w:rsidRDefault="009B5435" w:rsidP="005E2392">
            <w:pPr>
              <w:pStyle w:val="TestoSmallElenco"/>
            </w:pPr>
            <w:r>
              <w:t>Docente</w:t>
            </w:r>
            <w:r w:rsidR="003730C5">
              <w:t xml:space="preserve"> esistente: </w:t>
            </w:r>
            <w:r>
              <w:t xml:space="preserve">(cognome + nome | </w:t>
            </w:r>
            <w:proofErr w:type="spellStart"/>
            <w:r>
              <w:t>cid</w:t>
            </w:r>
            <w:proofErr w:type="spellEnd"/>
            <w:r>
              <w:t>)</w:t>
            </w:r>
            <w:r w:rsidR="003730C5">
              <w:t xml:space="preserve"> non univoco</w:t>
            </w:r>
          </w:p>
          <w:p w:rsidR="003730C5" w:rsidRPr="00D35315" w:rsidRDefault="003730C5" w:rsidP="009B5435">
            <w:pPr>
              <w:pStyle w:val="TestoSmallElenco"/>
            </w:pPr>
            <w:proofErr w:type="spellStart"/>
            <w:r>
              <w:t>id</w:t>
            </w:r>
            <w:r w:rsidR="009B5435">
              <w:t>Sede</w:t>
            </w:r>
            <w:proofErr w:type="spellEnd"/>
            <w:r>
              <w:t xml:space="preserve"> non valido</w:t>
            </w:r>
          </w:p>
        </w:tc>
        <w:tc>
          <w:tcPr>
            <w:tcW w:w="683" w:type="dxa"/>
          </w:tcPr>
          <w:p w:rsidR="003730C5" w:rsidRPr="00D97A09" w:rsidRDefault="003730C5" w:rsidP="005E2392">
            <w:pPr>
              <w:pStyle w:val="Testo"/>
            </w:pPr>
            <w:r>
              <w:t>NA</w:t>
            </w:r>
          </w:p>
        </w:tc>
      </w:tr>
      <w:tr w:rsidR="003730C5" w:rsidTr="005E2392">
        <w:tc>
          <w:tcPr>
            <w:tcW w:w="592" w:type="dxa"/>
          </w:tcPr>
          <w:p w:rsidR="003730C5" w:rsidRDefault="003730C5" w:rsidP="005E2392">
            <w:pPr>
              <w:pStyle w:val="TestoSmallLista"/>
            </w:pPr>
          </w:p>
        </w:tc>
        <w:tc>
          <w:tcPr>
            <w:tcW w:w="2567" w:type="dxa"/>
          </w:tcPr>
          <w:p w:rsidR="003730C5" w:rsidRPr="00496118" w:rsidRDefault="003730C5" w:rsidP="00D03F20">
            <w:pPr>
              <w:pStyle w:val="TestoCodiceSmall"/>
            </w:pPr>
            <w:proofErr w:type="spellStart"/>
            <w:r>
              <w:t>lista</w:t>
            </w:r>
            <w:r w:rsidR="00D03F20">
              <w:t>Docenti</w:t>
            </w:r>
            <w:proofErr w:type="spellEnd"/>
          </w:p>
        </w:tc>
        <w:tc>
          <w:tcPr>
            <w:tcW w:w="5716" w:type="dxa"/>
          </w:tcPr>
          <w:p w:rsidR="003730C5" w:rsidRDefault="003730C5" w:rsidP="005E2392">
            <w:pPr>
              <w:pStyle w:val="TestoSmall"/>
            </w:pPr>
            <w:r>
              <w:t>(&amp;</w:t>
            </w:r>
            <w:proofErr w:type="spellStart"/>
            <w:r>
              <w:t>lista</w:t>
            </w:r>
            <w:r w:rsidR="00D03F20">
              <w:t>Docenti</w:t>
            </w:r>
            <w:proofErr w:type="spellEnd"/>
            <w:r>
              <w:t xml:space="preserve"> [</w:t>
            </w:r>
            <w:r w:rsidR="00D03F20">
              <w:t xml:space="preserve">, </w:t>
            </w:r>
            <w:proofErr w:type="spellStart"/>
            <w:r w:rsidR="00D03F20">
              <w:t>filtroNomeDocente</w:t>
            </w:r>
            <w:proofErr w:type="spellEnd"/>
            <w:r w:rsidR="00D03F20">
              <w:t xml:space="preserve">, </w:t>
            </w:r>
            <w:proofErr w:type="spellStart"/>
            <w:r w:rsidR="00D03F20">
              <w:t>filtroCognome</w:t>
            </w:r>
            <w:r w:rsidR="00D03F20">
              <w:t>Docente</w:t>
            </w:r>
            <w:proofErr w:type="spellEnd"/>
            <w:r w:rsidR="00D03F20">
              <w:t>,</w:t>
            </w:r>
            <w:r w:rsidR="009A6E56">
              <w:t xml:space="preserve"> </w:t>
            </w:r>
            <w:proofErr w:type="spellStart"/>
            <w:r w:rsidR="009A6E56">
              <w:t>filtroSigla</w:t>
            </w:r>
            <w:proofErr w:type="spellEnd"/>
            <w:r w:rsidR="009A6E56">
              <w:t>,</w:t>
            </w:r>
            <w:r w:rsidR="00D03F20">
              <w:t xml:space="preserve"> </w:t>
            </w:r>
            <w:proofErr w:type="spellStart"/>
            <w:r w:rsidR="00D03F20">
              <w:t>filtroNomeSede</w:t>
            </w:r>
            <w:proofErr w:type="spellEnd"/>
            <w:r w:rsidR="00D03F20">
              <w:t xml:space="preserve">, </w:t>
            </w:r>
            <w:proofErr w:type="spellStart"/>
            <w:r w:rsidR="00D03F20">
              <w:t>filtroSiglaSede</w:t>
            </w:r>
            <w:proofErr w:type="spellEnd"/>
            <w:r w:rsidR="00D03F20">
              <w:t xml:space="preserve">, </w:t>
            </w:r>
            <w:proofErr w:type="spellStart"/>
            <w:r w:rsidR="00D03F20">
              <w:t>filtroIdSede</w:t>
            </w:r>
            <w:proofErr w:type="spellEnd"/>
            <w:r>
              <w:t>])</w:t>
            </w:r>
          </w:p>
          <w:p w:rsidR="003730C5" w:rsidRDefault="003730C5" w:rsidP="005E2392">
            <w:pPr>
              <w:pStyle w:val="TestoSmall"/>
            </w:pPr>
            <w:r>
              <w:t xml:space="preserve">Fornisce una lista di </w:t>
            </w:r>
            <w:r w:rsidR="009A6E56">
              <w:t>docenti filtrata per nome, cognome, sigla, nome sede</w:t>
            </w:r>
            <w:r>
              <w:t xml:space="preserve">, </w:t>
            </w:r>
            <w:r w:rsidR="009A6E56">
              <w:t>sigla sede o id sede. S</w:t>
            </w:r>
            <w:r w:rsidR="009A6E56">
              <w:t>e non si trovassero corrispondenze, la lista di ritorno sarà vuota</w:t>
            </w:r>
            <w:r w:rsidR="009A6E56">
              <w:t xml:space="preserve"> </w:t>
            </w:r>
            <w:r>
              <w:t>(non NULL).</w:t>
            </w:r>
          </w:p>
          <w:p w:rsidR="003730C5" w:rsidRDefault="003730C5" w:rsidP="005E2392">
            <w:pPr>
              <w:pStyle w:val="TestoSmall"/>
            </w:pPr>
            <w:r>
              <w:t>Parametri opzionali mancanti: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filtroNomeDocente</w:t>
            </w:r>
            <w:proofErr w:type="spellEnd"/>
            <w:r>
              <w:t>:</w:t>
            </w:r>
            <w:r>
              <w:tab/>
              <w:t>nessun filtro su nome docente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filtroCognomeDocente</w:t>
            </w:r>
            <w:proofErr w:type="spellEnd"/>
            <w:r>
              <w:t>:</w:t>
            </w:r>
            <w:r>
              <w:tab/>
              <w:t xml:space="preserve">nessun filtro su </w:t>
            </w:r>
            <w:r>
              <w:t>cognome</w:t>
            </w:r>
            <w:r>
              <w:t xml:space="preserve"> docente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filtroSigla</w:t>
            </w:r>
            <w:proofErr w:type="spellEnd"/>
            <w:r>
              <w:t>:</w:t>
            </w:r>
            <w:r>
              <w:tab/>
              <w:t>nessun filtro su sigla docente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</w:t>
            </w:r>
            <w:r>
              <w:t>NomeSede</w:t>
            </w:r>
            <w:proofErr w:type="spellEnd"/>
            <w:r>
              <w:t>:</w:t>
            </w:r>
            <w:r>
              <w:tab/>
              <w:t xml:space="preserve">nessun filtro su </w:t>
            </w:r>
            <w:r>
              <w:t>nome</w:t>
            </w:r>
            <w:r>
              <w:t xml:space="preserve"> </w:t>
            </w:r>
            <w:r>
              <w:t>sede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filtroSiglaSede</w:t>
            </w:r>
            <w:proofErr w:type="spellEnd"/>
            <w:r>
              <w:t>:</w:t>
            </w:r>
            <w:r>
              <w:tab/>
              <w:t xml:space="preserve">nessun filtro su </w:t>
            </w:r>
            <w:r>
              <w:t>sigla</w:t>
            </w:r>
            <w:r>
              <w:t xml:space="preserve"> </w:t>
            </w:r>
            <w:r>
              <w:t>sede</w:t>
            </w:r>
          </w:p>
          <w:p w:rsidR="009A6E56" w:rsidRDefault="0058461F" w:rsidP="0058461F">
            <w:pPr>
              <w:pStyle w:val="TestoSmallElenco"/>
              <w:tabs>
                <w:tab w:val="clear" w:pos="3295"/>
                <w:tab w:val="left" w:pos="2116"/>
              </w:tabs>
            </w:pPr>
            <w:proofErr w:type="spellStart"/>
            <w:r>
              <w:t>filtroIdSede</w:t>
            </w:r>
            <w:proofErr w:type="spellEnd"/>
            <w:r>
              <w:t>:</w:t>
            </w:r>
            <w:r>
              <w:tab/>
              <w:t xml:space="preserve">nessun filtro su </w:t>
            </w:r>
            <w:r>
              <w:t>id</w:t>
            </w:r>
            <w:r>
              <w:t xml:space="preserve"> </w:t>
            </w:r>
            <w:r>
              <w:t>sede</w:t>
            </w:r>
          </w:p>
          <w:p w:rsidR="003730C5" w:rsidRPr="003730C5" w:rsidRDefault="003730C5" w:rsidP="005E2392">
            <w:pPr>
              <w:pStyle w:val="TestoSmall"/>
              <w:rPr>
                <w:b/>
              </w:rPr>
            </w:pPr>
            <w:r w:rsidRPr="003730C5">
              <w:rPr>
                <w:b/>
              </w:rPr>
              <w:t xml:space="preserve">Note: </w:t>
            </w:r>
          </w:p>
          <w:p w:rsidR="003730C5" w:rsidRDefault="003730C5" w:rsidP="005E2392">
            <w:pPr>
              <w:pStyle w:val="TestoSmallElenco"/>
            </w:pPr>
            <w:r>
              <w:t>filtro sui nomi: “*[filtro]*”</w:t>
            </w:r>
          </w:p>
          <w:p w:rsidR="003730C5" w:rsidRPr="009D3579" w:rsidRDefault="003730C5" w:rsidP="005E2392">
            <w:pPr>
              <w:pStyle w:val="TestoSmallElenco"/>
            </w:pPr>
            <w:r>
              <w:t xml:space="preserve">filtro id: </w:t>
            </w:r>
            <w:r>
              <w:br/>
              <w:t xml:space="preserve">“=[filtro]” | </w:t>
            </w:r>
            <w:r>
              <w:br/>
              <w:t xml:space="preserve">“&gt;[filtro]” | “&gt;=[filtro]” | </w:t>
            </w:r>
            <w:r>
              <w:br/>
              <w:t xml:space="preserve">“&lt;[filtro]” | “&lt;=[filtro]” | </w:t>
            </w:r>
            <w:r>
              <w:br/>
              <w:t>“&gt;[filtro]&lt;” | “&gt;=[filtro]&lt;=”</w:t>
            </w:r>
            <w:r>
              <w:br/>
              <w:t>per cominciare implementare “=[filtro]”</w:t>
            </w:r>
          </w:p>
          <w:p w:rsidR="003730C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3730C5" w:rsidRPr="00D3531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</w:tc>
        <w:tc>
          <w:tcPr>
            <w:tcW w:w="683" w:type="dxa"/>
          </w:tcPr>
          <w:p w:rsidR="003730C5" w:rsidRPr="00D97A09" w:rsidRDefault="003730C5" w:rsidP="005E2392">
            <w:pPr>
              <w:pStyle w:val="Testo"/>
            </w:pPr>
            <w:r>
              <w:t>NA</w:t>
            </w:r>
          </w:p>
        </w:tc>
      </w:tr>
      <w:tr w:rsidR="003730C5" w:rsidTr="005E2392">
        <w:tc>
          <w:tcPr>
            <w:tcW w:w="592" w:type="dxa"/>
          </w:tcPr>
          <w:p w:rsidR="003730C5" w:rsidRDefault="003730C5" w:rsidP="005E2392">
            <w:pPr>
              <w:pStyle w:val="TestoSmallLista"/>
            </w:pPr>
          </w:p>
        </w:tc>
        <w:tc>
          <w:tcPr>
            <w:tcW w:w="2567" w:type="dxa"/>
          </w:tcPr>
          <w:p w:rsidR="003730C5" w:rsidRPr="00496118" w:rsidRDefault="003730C5" w:rsidP="0058461F">
            <w:pPr>
              <w:pStyle w:val="TestoCodiceSmall"/>
            </w:pPr>
            <w:proofErr w:type="spellStart"/>
            <w:r>
              <w:t>nuov</w:t>
            </w:r>
            <w:r w:rsidR="0058461F">
              <w:t>aSede</w:t>
            </w:r>
            <w:proofErr w:type="spellEnd"/>
          </w:p>
        </w:tc>
        <w:tc>
          <w:tcPr>
            <w:tcW w:w="5716" w:type="dxa"/>
          </w:tcPr>
          <w:p w:rsidR="003730C5" w:rsidRDefault="003730C5" w:rsidP="005E2392">
            <w:pPr>
              <w:pStyle w:val="TestoSmall"/>
            </w:pPr>
            <w:r>
              <w:t>(&amp;</w:t>
            </w:r>
            <w:proofErr w:type="spellStart"/>
            <w:r w:rsidR="0058461F">
              <w:t>nuovaSede</w:t>
            </w:r>
            <w:proofErr w:type="spellEnd"/>
            <w:r>
              <w:t>, descrizione</w:t>
            </w:r>
            <w:r w:rsidR="0058461F">
              <w:t xml:space="preserve"> [, sigla]</w:t>
            </w:r>
            <w:r>
              <w:t>)</w:t>
            </w:r>
          </w:p>
          <w:p w:rsidR="003730C5" w:rsidRDefault="003730C5" w:rsidP="005E2392">
            <w:pPr>
              <w:pStyle w:val="TestoSmall"/>
            </w:pPr>
            <w:r>
              <w:t>Inserisce un</w:t>
            </w:r>
            <w:r w:rsidR="0058461F">
              <w:t>a nuova</w:t>
            </w:r>
            <w:r>
              <w:t xml:space="preserve"> </w:t>
            </w:r>
            <w:r w:rsidR="0058461F">
              <w:t>sede</w:t>
            </w:r>
            <w:r>
              <w:t xml:space="preserve"> nel DB.</w:t>
            </w:r>
          </w:p>
          <w:p w:rsidR="0058461F" w:rsidRDefault="0058461F" w:rsidP="0058461F">
            <w:pPr>
              <w:pStyle w:val="TestoSmall"/>
            </w:pPr>
            <w:r>
              <w:t>Parametri opzionali mancanti: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982"/>
              </w:tabs>
            </w:pPr>
            <w:r>
              <w:t>sigla:</w:t>
            </w:r>
            <w:r>
              <w:tab/>
            </w:r>
            <w:r>
              <w:t>prima lettera di ogni parola della descrizione [+ incrementale]</w:t>
            </w:r>
          </w:p>
          <w:p w:rsidR="003730C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3730C5" w:rsidRPr="00D3531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</w:p>
          <w:p w:rsidR="003730C5" w:rsidRPr="00D35315" w:rsidRDefault="0058461F" w:rsidP="005E2392">
            <w:pPr>
              <w:pStyle w:val="TestoSmallElenco"/>
            </w:pPr>
            <w:r>
              <w:t>sede</w:t>
            </w:r>
            <w:r w:rsidR="003730C5">
              <w:t xml:space="preserve"> esistente</w:t>
            </w:r>
          </w:p>
        </w:tc>
        <w:tc>
          <w:tcPr>
            <w:tcW w:w="683" w:type="dxa"/>
          </w:tcPr>
          <w:p w:rsidR="003730C5" w:rsidRPr="00D97A09" w:rsidRDefault="003730C5" w:rsidP="005E2392">
            <w:pPr>
              <w:pStyle w:val="Testo"/>
            </w:pPr>
            <w:r>
              <w:t>NA</w:t>
            </w:r>
          </w:p>
        </w:tc>
      </w:tr>
      <w:tr w:rsidR="003730C5" w:rsidTr="005E2392">
        <w:tc>
          <w:tcPr>
            <w:tcW w:w="592" w:type="dxa"/>
          </w:tcPr>
          <w:p w:rsidR="003730C5" w:rsidRDefault="003730C5" w:rsidP="005E2392">
            <w:pPr>
              <w:pStyle w:val="TestoSmallLista"/>
            </w:pPr>
          </w:p>
        </w:tc>
        <w:tc>
          <w:tcPr>
            <w:tcW w:w="2567" w:type="dxa"/>
          </w:tcPr>
          <w:p w:rsidR="003730C5" w:rsidRPr="00496118" w:rsidRDefault="003730C5" w:rsidP="0058461F">
            <w:pPr>
              <w:pStyle w:val="TestoCodiceSmall"/>
            </w:pPr>
            <w:proofErr w:type="spellStart"/>
            <w:r>
              <w:t>lista</w:t>
            </w:r>
            <w:r w:rsidR="0058461F">
              <w:t>Sedi</w:t>
            </w:r>
            <w:proofErr w:type="spellEnd"/>
          </w:p>
        </w:tc>
        <w:tc>
          <w:tcPr>
            <w:tcW w:w="5716" w:type="dxa"/>
          </w:tcPr>
          <w:p w:rsidR="003730C5" w:rsidRDefault="003730C5" w:rsidP="005E2392">
            <w:pPr>
              <w:pStyle w:val="TestoSmall"/>
            </w:pPr>
            <w:r>
              <w:t>(&amp;</w:t>
            </w:r>
            <w:proofErr w:type="spellStart"/>
            <w:r>
              <w:t>listaGruppi</w:t>
            </w:r>
            <w:proofErr w:type="spellEnd"/>
            <w:r>
              <w:t>, [</w:t>
            </w:r>
            <w:r w:rsidR="0058461F">
              <w:t xml:space="preserve">, </w:t>
            </w:r>
            <w:proofErr w:type="spellStart"/>
            <w:r w:rsidR="0058461F">
              <w:t>filtroSigla</w:t>
            </w:r>
            <w:proofErr w:type="spellEnd"/>
            <w:r>
              <w:t xml:space="preserve">, </w:t>
            </w:r>
            <w:proofErr w:type="spellStart"/>
            <w:r>
              <w:t>filtroDecrizione</w:t>
            </w:r>
            <w:proofErr w:type="spellEnd"/>
            <w:r>
              <w:t>])</w:t>
            </w:r>
          </w:p>
          <w:p w:rsidR="003730C5" w:rsidRDefault="003730C5" w:rsidP="005E2392">
            <w:pPr>
              <w:pStyle w:val="TestoSmall"/>
            </w:pPr>
            <w:r>
              <w:t>Fornisce una lista di gruppi filtrata p</w:t>
            </w:r>
            <w:bookmarkStart w:id="0" w:name="_GoBack"/>
            <w:bookmarkEnd w:id="0"/>
            <w:r>
              <w:t xml:space="preserve">er </w:t>
            </w:r>
            <w:proofErr w:type="spellStart"/>
            <w:r>
              <w:t>decrizione</w:t>
            </w:r>
            <w:proofErr w:type="spellEnd"/>
            <w:r>
              <w:t>, se la tabella è vuota ritorna una lista vuota (non NULL).</w:t>
            </w:r>
          </w:p>
          <w:p w:rsidR="0058461F" w:rsidRDefault="0058461F" w:rsidP="0058461F">
            <w:pPr>
              <w:pStyle w:val="TestoSmall"/>
            </w:pPr>
            <w:r>
              <w:t>Parametri opzionali mancanti: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1549"/>
              </w:tabs>
            </w:pPr>
            <w:proofErr w:type="spellStart"/>
            <w:r>
              <w:t>filtroSigla</w:t>
            </w:r>
            <w:proofErr w:type="spellEnd"/>
            <w:r>
              <w:t>:</w:t>
            </w:r>
            <w:r>
              <w:tab/>
              <w:t xml:space="preserve">nessun filtro su </w:t>
            </w:r>
            <w:r>
              <w:t>sigla</w:t>
            </w:r>
          </w:p>
          <w:p w:rsidR="0058461F" w:rsidRDefault="0058461F" w:rsidP="0058461F">
            <w:pPr>
              <w:pStyle w:val="TestoSmallElenco"/>
              <w:tabs>
                <w:tab w:val="clear" w:pos="3295"/>
                <w:tab w:val="left" w:pos="1549"/>
              </w:tabs>
            </w:pPr>
            <w:proofErr w:type="spellStart"/>
            <w:r>
              <w:t>filtroDecrizione</w:t>
            </w:r>
            <w:proofErr w:type="spellEnd"/>
            <w:r>
              <w:t>:</w:t>
            </w:r>
            <w:r>
              <w:tab/>
              <w:t xml:space="preserve">nessun filtro </w:t>
            </w:r>
            <w:r>
              <w:t>su descrizione</w:t>
            </w:r>
          </w:p>
          <w:p w:rsidR="003730C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Result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  <w:p w:rsidR="003730C5" w:rsidRPr="00D35315" w:rsidRDefault="003730C5" w:rsidP="005E2392">
            <w:pPr>
              <w:pStyle w:val="TestoSmall"/>
            </w:pPr>
            <w:proofErr w:type="spellStart"/>
            <w:r w:rsidRPr="00D35315">
              <w:rPr>
                <w:b/>
              </w:rPr>
              <w:t>Trows</w:t>
            </w:r>
            <w:proofErr w:type="spellEnd"/>
            <w:r w:rsidRPr="00D35315">
              <w:rPr>
                <w:b/>
              </w:rPr>
              <w:t>:</w:t>
            </w:r>
            <w:r>
              <w:t xml:space="preserve"> --</w:t>
            </w:r>
          </w:p>
        </w:tc>
        <w:tc>
          <w:tcPr>
            <w:tcW w:w="683" w:type="dxa"/>
          </w:tcPr>
          <w:p w:rsidR="003730C5" w:rsidRPr="00D97A09" w:rsidRDefault="003730C5" w:rsidP="005E2392">
            <w:pPr>
              <w:pStyle w:val="Testo"/>
            </w:pPr>
            <w:r>
              <w:t>NA</w:t>
            </w:r>
          </w:p>
        </w:tc>
      </w:tr>
    </w:tbl>
    <w:p w:rsidR="003730C5" w:rsidRPr="003730C5" w:rsidRDefault="003730C5" w:rsidP="003730C5">
      <w:pPr>
        <w:pStyle w:val="Testo"/>
      </w:pPr>
    </w:p>
    <w:sectPr w:rsidR="003730C5" w:rsidRPr="003730C5" w:rsidSect="001154B6">
      <w:headerReference w:type="default" r:id="rId8"/>
      <w:footerReference w:type="default" r:id="rId9"/>
      <w:pgSz w:w="11906" w:h="16838" w:code="9"/>
      <w:pgMar w:top="1843" w:right="1134" w:bottom="1134" w:left="1134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2A8" w:rsidRDefault="005C72A8">
      <w:r>
        <w:separator/>
      </w:r>
    </w:p>
  </w:endnote>
  <w:endnote w:type="continuationSeparator" w:id="0">
    <w:p w:rsidR="005C72A8" w:rsidRDefault="005C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22" w:rsidRDefault="00A64DED" w:rsidP="00A64DED">
    <w:pPr>
      <w:pStyle w:val="Pidipagina"/>
      <w:pBdr>
        <w:top w:val="single" w:sz="2" w:space="1" w:color="auto"/>
      </w:pBdr>
      <w:tabs>
        <w:tab w:val="clear" w:pos="4819"/>
        <w:tab w:val="center" w:pos="4678"/>
      </w:tabs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Redatto: D. Alidi</w:t>
    </w:r>
    <w:r w:rsidR="00E32422">
      <w:rPr>
        <w:rFonts w:ascii="Arial" w:hAnsi="Arial" w:cs="Arial"/>
        <w:sz w:val="12"/>
        <w:szCs w:val="16"/>
      </w:rPr>
      <w:tab/>
    </w:r>
    <w:r>
      <w:rPr>
        <w:rFonts w:ascii="Arial" w:hAnsi="Arial" w:cs="Arial"/>
        <w:sz w:val="12"/>
        <w:szCs w:val="16"/>
      </w:rPr>
      <w:t>v 1.0</w:t>
    </w:r>
    <w:r w:rsidR="00E32422">
      <w:rPr>
        <w:rFonts w:ascii="Arial" w:hAnsi="Arial" w:cs="Arial"/>
        <w:sz w:val="12"/>
        <w:szCs w:val="16"/>
      </w:rPr>
      <w:tab/>
    </w:r>
    <w:proofErr w:type="spellStart"/>
    <w:r w:rsidR="0011600D">
      <w:rPr>
        <w:rFonts w:ascii="Arial" w:hAnsi="Arial" w:cs="Arial"/>
        <w:sz w:val="12"/>
        <w:szCs w:val="16"/>
      </w:rPr>
      <w:t>alli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2A8" w:rsidRDefault="005C72A8">
      <w:r>
        <w:separator/>
      </w:r>
    </w:p>
  </w:footnote>
  <w:footnote w:type="continuationSeparator" w:id="0">
    <w:p w:rsidR="005C72A8" w:rsidRDefault="005C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6" w:type="dxa"/>
      <w:tblBorders>
        <w:lef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85"/>
      <w:gridCol w:w="1194"/>
    </w:tblGrid>
    <w:tr w:rsidR="00E32422" w:rsidTr="00384352">
      <w:trPr>
        <w:trHeight w:val="513"/>
      </w:trPr>
      <w:tc>
        <w:tcPr>
          <w:tcW w:w="8519" w:type="dxa"/>
        </w:tcPr>
        <w:p w:rsidR="00E32422" w:rsidRPr="002D0D35" w:rsidRDefault="002D0D35" w:rsidP="00A223D9">
          <w:pPr>
            <w:pStyle w:val="IntestazioneCPT"/>
          </w:pPr>
          <w:proofErr w:type="spellStart"/>
          <w:r w:rsidRPr="00A223D9">
            <w:t>CPT</w:t>
          </w:r>
          <w:r w:rsidRPr="00384352">
            <w:rPr>
              <w:sz w:val="18"/>
              <w:szCs w:val="18"/>
            </w:rPr>
            <w:t>Bellinzona</w:t>
          </w:r>
          <w:proofErr w:type="spellEnd"/>
        </w:p>
      </w:tc>
      <w:tc>
        <w:tcPr>
          <w:tcW w:w="1203" w:type="dxa"/>
          <w:vAlign w:val="center"/>
        </w:tcPr>
        <w:p w:rsidR="00E32422" w:rsidRPr="00384352" w:rsidRDefault="001154B6" w:rsidP="00A223D9">
          <w:pPr>
            <w:pStyle w:val="IntestazioneCPT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TECH DOC</w:t>
          </w:r>
        </w:p>
      </w:tc>
    </w:tr>
    <w:tr w:rsidR="00E32422" w:rsidTr="00384352">
      <w:trPr>
        <w:trHeight w:val="222"/>
      </w:trPr>
      <w:tc>
        <w:tcPr>
          <w:tcW w:w="8519" w:type="dxa"/>
        </w:tcPr>
        <w:p w:rsidR="00E32422" w:rsidRPr="00384352" w:rsidRDefault="00E32422" w:rsidP="00384352">
          <w:pPr>
            <w:pStyle w:val="IntestazioneCPT"/>
            <w:spacing w:before="40"/>
            <w:rPr>
              <w:sz w:val="18"/>
              <w:szCs w:val="18"/>
            </w:rPr>
          </w:pPr>
          <w:r w:rsidRPr="00384352">
            <w:rPr>
              <w:sz w:val="18"/>
              <w:szCs w:val="18"/>
            </w:rPr>
            <w:t xml:space="preserve">Centro </w:t>
          </w:r>
          <w:proofErr w:type="spellStart"/>
          <w:r w:rsidR="002D0D35" w:rsidRPr="00384352">
            <w:rPr>
              <w:sz w:val="18"/>
              <w:szCs w:val="18"/>
            </w:rPr>
            <w:t>professionale</w:t>
          </w:r>
          <w:proofErr w:type="spellEnd"/>
          <w:r w:rsidR="002D0D35" w:rsidRPr="00384352">
            <w:rPr>
              <w:sz w:val="18"/>
              <w:szCs w:val="18"/>
            </w:rPr>
            <w:t xml:space="preserve"> </w:t>
          </w:r>
          <w:proofErr w:type="spellStart"/>
          <w:r w:rsidR="002D0D35" w:rsidRPr="00384352">
            <w:rPr>
              <w:sz w:val="18"/>
              <w:szCs w:val="18"/>
            </w:rPr>
            <w:t>tecnico</w:t>
          </w:r>
          <w:proofErr w:type="spellEnd"/>
        </w:p>
      </w:tc>
      <w:tc>
        <w:tcPr>
          <w:tcW w:w="1203" w:type="dxa"/>
        </w:tcPr>
        <w:p w:rsidR="00E32422" w:rsidRPr="00384352" w:rsidRDefault="00E32422" w:rsidP="00384352">
          <w:pPr>
            <w:pStyle w:val="IntestazioneCPT"/>
            <w:spacing w:before="40"/>
            <w:jc w:val="center"/>
            <w:rPr>
              <w:b w:val="0"/>
              <w:sz w:val="18"/>
              <w:szCs w:val="18"/>
            </w:rPr>
          </w:pPr>
          <w:proofErr w:type="spellStart"/>
          <w:r w:rsidRPr="00384352">
            <w:rPr>
              <w:b w:val="0"/>
              <w:sz w:val="18"/>
              <w:szCs w:val="18"/>
            </w:rPr>
            <w:t>Pag</w:t>
          </w:r>
          <w:proofErr w:type="spellEnd"/>
          <w:r w:rsidRPr="00384352">
            <w:rPr>
              <w:b w:val="0"/>
              <w:sz w:val="18"/>
              <w:szCs w:val="18"/>
            </w:rPr>
            <w:t xml:space="preserve">.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PAGE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58461F">
            <w:rPr>
              <w:b w:val="0"/>
              <w:noProof/>
              <w:sz w:val="18"/>
              <w:szCs w:val="18"/>
            </w:rPr>
            <w:t>2</w:t>
          </w:r>
          <w:r w:rsidRPr="00384352">
            <w:rPr>
              <w:b w:val="0"/>
              <w:sz w:val="18"/>
              <w:szCs w:val="18"/>
            </w:rPr>
            <w:fldChar w:fldCharType="end"/>
          </w:r>
          <w:r w:rsidRPr="00384352">
            <w:rPr>
              <w:b w:val="0"/>
              <w:sz w:val="18"/>
              <w:szCs w:val="18"/>
            </w:rPr>
            <w:t xml:space="preserve"> di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NUMPAGES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58461F">
            <w:rPr>
              <w:b w:val="0"/>
              <w:noProof/>
              <w:sz w:val="18"/>
              <w:szCs w:val="18"/>
            </w:rPr>
            <w:t>2</w:t>
          </w:r>
          <w:r w:rsidRPr="00384352">
            <w:rPr>
              <w:b w:val="0"/>
              <w:sz w:val="18"/>
              <w:szCs w:val="18"/>
            </w:rPr>
            <w:fldChar w:fldCharType="end"/>
          </w:r>
        </w:p>
      </w:tc>
    </w:tr>
  </w:tbl>
  <w:p w:rsidR="00E10FD0" w:rsidRPr="001154B6" w:rsidRDefault="001154B6" w:rsidP="001154B6">
    <w:pPr>
      <w:pStyle w:val="Titolo"/>
      <w:pBdr>
        <w:bottom w:val="single" w:sz="4" w:space="1" w:color="auto"/>
      </w:pBdr>
      <w:tabs>
        <w:tab w:val="left" w:pos="0"/>
        <w:tab w:val="center" w:pos="4820"/>
        <w:tab w:val="right" w:pos="9638"/>
      </w:tabs>
      <w:jc w:val="left"/>
      <w:rPr>
        <w:rFonts w:ascii="Arial" w:hAnsi="Arial" w:cs="Arial"/>
        <w:sz w:val="24"/>
        <w:szCs w:val="24"/>
      </w:rPr>
    </w:pP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AUTHOR  \* FirstCap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1858D2">
      <w:rPr>
        <w:rFonts w:ascii="Arial" w:hAnsi="Arial" w:cs="Arial"/>
        <w:b w:val="0"/>
        <w:noProof/>
        <w:sz w:val="24"/>
        <w:szCs w:val="24"/>
      </w:rPr>
      <w:t>Davide Allidi</w:t>
    </w:r>
    <w:r w:rsidRPr="001154B6">
      <w:rPr>
        <w:rFonts w:ascii="Arial" w:hAnsi="Arial" w:cs="Arial"/>
        <w:b w:val="0"/>
        <w:sz w:val="24"/>
        <w:szCs w:val="24"/>
      </w:rPr>
      <w:fldChar w:fldCharType="end"/>
    </w:r>
    <w:r w:rsidR="001858D2" w:rsidRPr="001154B6">
      <w:rPr>
        <w:noProof/>
        <w:sz w:val="24"/>
        <w:szCs w:val="24"/>
        <w:lang w:val="it-CH" w:eastAsia="it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2558415</wp:posOffset>
              </wp:positionH>
              <wp:positionV relativeFrom="paragraph">
                <wp:posOffset>-571500</wp:posOffset>
              </wp:positionV>
              <wp:extent cx="792480" cy="464185"/>
              <wp:effectExtent l="0" t="0" r="1905" b="254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422" w:rsidRDefault="001858D2" w:rsidP="009F20D5">
                          <w:pPr>
                            <w:jc w:val="center"/>
                          </w:pPr>
                          <w:r>
                            <w:rPr>
                              <w:noProof/>
                              <w:lang w:val="it-CH" w:eastAsia="it-CH"/>
                            </w:rPr>
                            <w:drawing>
                              <wp:inline distT="0" distB="0" distL="0" distR="0">
                                <wp:extent cx="607060" cy="375285"/>
                                <wp:effectExtent l="0" t="0" r="0" b="0"/>
                                <wp:docPr id="2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375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201.45pt;margin-top:-45pt;width:62.4pt;height:3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BCswIAALk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" filled="f" stroked="f">
              <v:textbox>
                <w:txbxContent>
                  <w:p w:rsidR="00E32422" w:rsidRDefault="001858D2" w:rsidP="009F20D5">
                    <w:pPr>
                      <w:jc w:val="center"/>
                    </w:pPr>
                    <w:r>
                      <w:rPr>
                        <w:noProof/>
                        <w:lang w:val="it-CH" w:eastAsia="it-CH"/>
                      </w:rPr>
                      <w:drawing>
                        <wp:inline distT="0" distB="0" distL="0" distR="0">
                          <wp:extent cx="607060" cy="375285"/>
                          <wp:effectExtent l="0" t="0" r="0" b="0"/>
                          <wp:docPr id="2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706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4"/>
        <w:szCs w:val="24"/>
      </w:rPr>
      <w:tab/>
      <w:t>Oggetto</w:t>
    </w:r>
    <w:r>
      <w:rPr>
        <w:rFonts w:ascii="Arial" w:hAnsi="Arial" w:cs="Arial"/>
        <w:sz w:val="24"/>
        <w:szCs w:val="24"/>
      </w:rPr>
      <w:tab/>
    </w: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SAVEDATE  \@ "dd/MM/yy"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2A5516">
      <w:rPr>
        <w:rFonts w:ascii="Arial" w:hAnsi="Arial" w:cs="Arial"/>
        <w:b w:val="0"/>
        <w:noProof/>
        <w:sz w:val="24"/>
        <w:szCs w:val="24"/>
      </w:rPr>
      <w:t>02/12/16</w:t>
    </w:r>
    <w:r w:rsidRPr="001154B6">
      <w:rPr>
        <w:rFonts w:ascii="Arial" w:hAnsi="Arial" w:cs="Arial"/>
        <w:b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C44"/>
    <w:multiLevelType w:val="hybridMultilevel"/>
    <w:tmpl w:val="D766F272"/>
    <w:lvl w:ilvl="0" w:tplc="6FF44EFE">
      <w:start w:val="1"/>
      <w:numFmt w:val="decimal"/>
      <w:pStyle w:val="Esercizio"/>
      <w:lvlText w:val="Es. 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E4EE9"/>
    <w:multiLevelType w:val="hybridMultilevel"/>
    <w:tmpl w:val="369C9136"/>
    <w:lvl w:ilvl="0" w:tplc="2F289104">
      <w:start w:val="1"/>
      <w:numFmt w:val="bullet"/>
      <w:pStyle w:val="TestoSmall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A7C72"/>
    <w:multiLevelType w:val="hybridMultilevel"/>
    <w:tmpl w:val="2B18907A"/>
    <w:lvl w:ilvl="0" w:tplc="0C3C9A80">
      <w:start w:val="1"/>
      <w:numFmt w:val="decimal"/>
      <w:pStyle w:val="TestoSmallLista"/>
      <w:lvlText w:val="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6551EC"/>
    <w:multiLevelType w:val="hybridMultilevel"/>
    <w:tmpl w:val="C19ABC8C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47051"/>
    <w:multiLevelType w:val="hybridMultilevel"/>
    <w:tmpl w:val="0F22D668"/>
    <w:lvl w:ilvl="0" w:tplc="00B0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326F"/>
    <w:multiLevelType w:val="hybridMultilevel"/>
    <w:tmpl w:val="5938247A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D2"/>
    <w:rsid w:val="00015E04"/>
    <w:rsid w:val="00045684"/>
    <w:rsid w:val="000978ED"/>
    <w:rsid w:val="000A02C9"/>
    <w:rsid w:val="000A65BE"/>
    <w:rsid w:val="000C537C"/>
    <w:rsid w:val="000E4A16"/>
    <w:rsid w:val="000F1525"/>
    <w:rsid w:val="000F6EF4"/>
    <w:rsid w:val="001154B6"/>
    <w:rsid w:val="0011600D"/>
    <w:rsid w:val="001472FF"/>
    <w:rsid w:val="00160175"/>
    <w:rsid w:val="001858D2"/>
    <w:rsid w:val="00186DF7"/>
    <w:rsid w:val="001C2174"/>
    <w:rsid w:val="001F5B12"/>
    <w:rsid w:val="00203824"/>
    <w:rsid w:val="00214A03"/>
    <w:rsid w:val="0023713B"/>
    <w:rsid w:val="00243E4D"/>
    <w:rsid w:val="00250CC5"/>
    <w:rsid w:val="0025130A"/>
    <w:rsid w:val="002554CA"/>
    <w:rsid w:val="002715AD"/>
    <w:rsid w:val="00276184"/>
    <w:rsid w:val="00283E77"/>
    <w:rsid w:val="002A230D"/>
    <w:rsid w:val="002A483A"/>
    <w:rsid w:val="002A5516"/>
    <w:rsid w:val="002D0D35"/>
    <w:rsid w:val="002D7296"/>
    <w:rsid w:val="002E4F1B"/>
    <w:rsid w:val="003730C5"/>
    <w:rsid w:val="00384352"/>
    <w:rsid w:val="00390FC7"/>
    <w:rsid w:val="003B7056"/>
    <w:rsid w:val="003E528F"/>
    <w:rsid w:val="003F1EFD"/>
    <w:rsid w:val="00400D9D"/>
    <w:rsid w:val="004341BE"/>
    <w:rsid w:val="00480105"/>
    <w:rsid w:val="00496118"/>
    <w:rsid w:val="004C1BFE"/>
    <w:rsid w:val="004C6D01"/>
    <w:rsid w:val="004E7B18"/>
    <w:rsid w:val="00507D6A"/>
    <w:rsid w:val="005107BD"/>
    <w:rsid w:val="005764F6"/>
    <w:rsid w:val="0058461F"/>
    <w:rsid w:val="005A33DD"/>
    <w:rsid w:val="005C72A8"/>
    <w:rsid w:val="0065140E"/>
    <w:rsid w:val="00661088"/>
    <w:rsid w:val="0067349D"/>
    <w:rsid w:val="006B218E"/>
    <w:rsid w:val="0075517C"/>
    <w:rsid w:val="00763AF3"/>
    <w:rsid w:val="007A3C53"/>
    <w:rsid w:val="007D0B06"/>
    <w:rsid w:val="00827C21"/>
    <w:rsid w:val="00870B89"/>
    <w:rsid w:val="008B4BB1"/>
    <w:rsid w:val="008E0203"/>
    <w:rsid w:val="00965F6F"/>
    <w:rsid w:val="009A6E56"/>
    <w:rsid w:val="009B2932"/>
    <w:rsid w:val="009B5435"/>
    <w:rsid w:val="009D3579"/>
    <w:rsid w:val="009E05D5"/>
    <w:rsid w:val="009E6D6D"/>
    <w:rsid w:val="009F20D5"/>
    <w:rsid w:val="00A02739"/>
    <w:rsid w:val="00A223D9"/>
    <w:rsid w:val="00A362D7"/>
    <w:rsid w:val="00A45C6D"/>
    <w:rsid w:val="00A63274"/>
    <w:rsid w:val="00A64DED"/>
    <w:rsid w:val="00AC2674"/>
    <w:rsid w:val="00B8031B"/>
    <w:rsid w:val="00C07930"/>
    <w:rsid w:val="00C57BD6"/>
    <w:rsid w:val="00CA7C18"/>
    <w:rsid w:val="00CC4618"/>
    <w:rsid w:val="00CD612D"/>
    <w:rsid w:val="00CE5639"/>
    <w:rsid w:val="00D03F20"/>
    <w:rsid w:val="00D07CAC"/>
    <w:rsid w:val="00D35315"/>
    <w:rsid w:val="00D971B0"/>
    <w:rsid w:val="00D97A09"/>
    <w:rsid w:val="00DB0034"/>
    <w:rsid w:val="00DE43BC"/>
    <w:rsid w:val="00E0043A"/>
    <w:rsid w:val="00E044C0"/>
    <w:rsid w:val="00E10FD0"/>
    <w:rsid w:val="00E32422"/>
    <w:rsid w:val="00E41CE3"/>
    <w:rsid w:val="00E702C6"/>
    <w:rsid w:val="00EB0965"/>
    <w:rsid w:val="00EE4061"/>
    <w:rsid w:val="00F4350C"/>
    <w:rsid w:val="00F77AEA"/>
    <w:rsid w:val="00FA29B6"/>
    <w:rsid w:val="00FB5D4A"/>
    <w:rsid w:val="00FC69A3"/>
    <w:rsid w:val="00FF0F7F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EBEE1F"/>
  <w15:chartTrackingRefBased/>
  <w15:docId w15:val="{7912CE62-79A9-4201-8BF1-7A7CC813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2D7296"/>
    <w:rPr>
      <w:sz w:val="24"/>
      <w:szCs w:val="24"/>
      <w:lang w:val="it-IT" w:eastAsia="it-IT"/>
    </w:rPr>
  </w:style>
  <w:style w:type="paragraph" w:styleId="Titolo1">
    <w:name w:val="heading 1"/>
    <w:next w:val="Testo"/>
    <w:qFormat/>
    <w:rsid w:val="00C57BD6"/>
    <w:pPr>
      <w:outlineLvl w:val="0"/>
    </w:pPr>
    <w:rPr>
      <w:rFonts w:ascii="Arial" w:hAnsi="Arial" w:cs="Arial"/>
      <w:b/>
      <w:sz w:val="28"/>
      <w:szCs w:val="28"/>
      <w:lang w:val="it-IT" w:eastAsia="it-IT"/>
    </w:rPr>
  </w:style>
  <w:style w:type="paragraph" w:styleId="Titolo2">
    <w:name w:val="heading 2"/>
    <w:next w:val="Testo"/>
    <w:qFormat/>
    <w:rsid w:val="002E4F1B"/>
    <w:pPr>
      <w:spacing w:before="240" w:after="120"/>
      <w:outlineLvl w:val="1"/>
    </w:pPr>
    <w:rPr>
      <w:rFonts w:ascii="Arial" w:hAnsi="Arial" w:cs="Arial"/>
      <w:b/>
      <w:sz w:val="24"/>
      <w:szCs w:val="28"/>
      <w:lang w:val="it-IT" w:eastAsia="it-IT"/>
    </w:rPr>
  </w:style>
  <w:style w:type="paragraph" w:styleId="Titolo3">
    <w:name w:val="heading 3"/>
    <w:next w:val="Testo"/>
    <w:qFormat/>
    <w:rsid w:val="004E7B18"/>
    <w:pPr>
      <w:spacing w:before="240" w:after="120"/>
      <w:outlineLvl w:val="2"/>
    </w:pPr>
    <w:rPr>
      <w:rFonts w:ascii="Arial" w:hAnsi="Arial" w:cs="Arial"/>
      <w:b/>
      <w:szCs w:val="24"/>
      <w:lang w:val="it-IT" w:eastAsia="it-IT"/>
    </w:rPr>
  </w:style>
  <w:style w:type="paragraph" w:styleId="Titolo4">
    <w:name w:val="heading 4"/>
    <w:basedOn w:val="Normale"/>
    <w:next w:val="Normale"/>
    <w:pPr>
      <w:keepNext/>
      <w:outlineLvl w:val="3"/>
    </w:pPr>
    <w:rPr>
      <w:rFonts w:ascii="Arial" w:hAnsi="Arial" w:cs="Arial"/>
      <w:b/>
      <w:bCs/>
      <w:sz w:val="20"/>
      <w:szCs w:val="18"/>
    </w:rPr>
  </w:style>
  <w:style w:type="paragraph" w:styleId="Titolo5">
    <w:name w:val="heading 5"/>
    <w:basedOn w:val="Normale"/>
    <w:next w:val="Normale"/>
    <w:pPr>
      <w:keepNext/>
      <w:outlineLvl w:val="4"/>
    </w:pPr>
    <w:rPr>
      <w:rFonts w:ascii="Arial" w:hAnsi="Arial" w:cs="Arial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pPr>
      <w:jc w:val="both"/>
    </w:pPr>
    <w:rPr>
      <w:rFonts w:ascii="Arial" w:hAnsi="Arial" w:cs="Arial"/>
      <w:sz w:val="22"/>
    </w:rPr>
  </w:style>
  <w:style w:type="table" w:styleId="Grigliatabella">
    <w:name w:val="Table Grid"/>
    <w:basedOn w:val="Tabellanormale"/>
    <w:rsid w:val="00E1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rsid w:val="00E10FD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E10FD0"/>
    <w:rPr>
      <w:rFonts w:ascii="Calibri Light" w:eastAsia="Times New Roman" w:hAnsi="Calibri Light" w:cs="Times New Roman"/>
      <w:b/>
      <w:bCs/>
      <w:kern w:val="28"/>
      <w:sz w:val="32"/>
      <w:szCs w:val="32"/>
      <w:lang w:val="it-IT" w:eastAsia="it-IT"/>
    </w:rPr>
  </w:style>
  <w:style w:type="paragraph" w:customStyle="1" w:styleId="Stile1">
    <w:name w:val="Stile1"/>
    <w:basedOn w:val="Stile2"/>
    <w:next w:val="Stile2"/>
    <w:link w:val="Stile1Carattere"/>
    <w:rsid w:val="001C2174"/>
    <w:rPr>
      <w:sz w:val="32"/>
      <w:szCs w:val="32"/>
      <w:lang w:val="it-CH"/>
    </w:rPr>
  </w:style>
  <w:style w:type="paragraph" w:customStyle="1" w:styleId="Stile2">
    <w:name w:val="Stile2"/>
    <w:basedOn w:val="Stile3"/>
    <w:next w:val="Stile3"/>
    <w:link w:val="Stile2Carattere"/>
    <w:rsid w:val="00186DF7"/>
    <w:rPr>
      <w:sz w:val="28"/>
      <w:szCs w:val="28"/>
    </w:rPr>
  </w:style>
  <w:style w:type="character" w:customStyle="1" w:styleId="Stile1Carattere">
    <w:name w:val="Stile1 Carattere"/>
    <w:link w:val="Stile1"/>
    <w:rsid w:val="001C2174"/>
    <w:rPr>
      <w:rFonts w:ascii="Arial" w:hAnsi="Arial" w:cs="Arial"/>
      <w:b/>
      <w:sz w:val="32"/>
      <w:szCs w:val="32"/>
      <w:lang w:eastAsia="it-IT"/>
    </w:rPr>
  </w:style>
  <w:style w:type="paragraph" w:customStyle="1" w:styleId="Stile3">
    <w:name w:val="Stile3"/>
    <w:basedOn w:val="Normale"/>
    <w:next w:val="Testo"/>
    <w:link w:val="Stile3Carattere"/>
    <w:rsid w:val="001C2174"/>
    <w:rPr>
      <w:rFonts w:ascii="Arial" w:hAnsi="Arial" w:cs="Arial"/>
      <w:b/>
    </w:rPr>
  </w:style>
  <w:style w:type="character" w:customStyle="1" w:styleId="Stile2Carattere">
    <w:name w:val="Stile2 Carattere"/>
    <w:link w:val="Stile2"/>
    <w:rsid w:val="001C2174"/>
    <w:rPr>
      <w:rFonts w:ascii="Arial" w:hAnsi="Arial" w:cs="Arial"/>
      <w:b w:val="0"/>
      <w:sz w:val="28"/>
      <w:szCs w:val="28"/>
      <w:lang w:val="it-IT" w:eastAsia="it-IT"/>
    </w:rPr>
  </w:style>
  <w:style w:type="paragraph" w:customStyle="1" w:styleId="Testo">
    <w:name w:val="Testo"/>
    <w:basedOn w:val="Stile3"/>
    <w:link w:val="TestoCarattere"/>
    <w:qFormat/>
    <w:rsid w:val="002E4F1B"/>
    <w:pPr>
      <w:spacing w:after="120"/>
    </w:pPr>
    <w:rPr>
      <w:b w:val="0"/>
      <w:sz w:val="20"/>
    </w:rPr>
  </w:style>
  <w:style w:type="character" w:customStyle="1" w:styleId="Stile3Carattere">
    <w:name w:val="Stile3 Carattere"/>
    <w:link w:val="Stile3"/>
    <w:rsid w:val="001C2174"/>
    <w:rPr>
      <w:rFonts w:ascii="Arial" w:hAnsi="Arial" w:cs="Arial"/>
      <w:b/>
      <w:sz w:val="24"/>
      <w:szCs w:val="24"/>
      <w:lang w:val="it-IT" w:eastAsia="it-IT"/>
    </w:rPr>
  </w:style>
  <w:style w:type="paragraph" w:customStyle="1" w:styleId="Note">
    <w:name w:val="Note"/>
    <w:basedOn w:val="Testo"/>
    <w:next w:val="Testo"/>
    <w:link w:val="NoteCarattere"/>
    <w:qFormat/>
    <w:rsid w:val="00C07930"/>
    <w:pPr>
      <w:spacing w:before="120" w:after="240"/>
      <w:ind w:left="709" w:hanging="709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TestoCarattere">
    <w:name w:val="Testo Carattere"/>
    <w:link w:val="Testo"/>
    <w:rsid w:val="002E4F1B"/>
    <w:rPr>
      <w:rFonts w:ascii="Arial" w:hAnsi="Arial" w:cs="Arial"/>
      <w:szCs w:val="24"/>
      <w:lang w:val="it-IT" w:eastAsia="it-IT"/>
    </w:rPr>
  </w:style>
  <w:style w:type="character" w:customStyle="1" w:styleId="NoteCarattere">
    <w:name w:val="Note Carattere"/>
    <w:link w:val="Note"/>
    <w:rsid w:val="00C07930"/>
  </w:style>
  <w:style w:type="paragraph" w:styleId="Sommario2">
    <w:name w:val="toc 2"/>
    <w:basedOn w:val="Sommario1"/>
    <w:next w:val="Testo"/>
    <w:autoRedefine/>
    <w:uiPriority w:val="39"/>
    <w:rsid w:val="002A230D"/>
    <w:pPr>
      <w:ind w:left="240"/>
    </w:pPr>
  </w:style>
  <w:style w:type="paragraph" w:styleId="Sommario1">
    <w:name w:val="toc 1"/>
    <w:basedOn w:val="Testo"/>
    <w:next w:val="Testo"/>
    <w:autoRedefine/>
    <w:rsid w:val="002A230D"/>
  </w:style>
  <w:style w:type="character" w:styleId="Collegamentoipertestuale">
    <w:name w:val="Hyperlink"/>
    <w:uiPriority w:val="99"/>
    <w:unhideWhenUsed/>
    <w:rsid w:val="002A230D"/>
    <w:rPr>
      <w:color w:val="0563C1"/>
      <w:u w:val="single"/>
    </w:rPr>
  </w:style>
  <w:style w:type="paragraph" w:customStyle="1" w:styleId="IntestazioneCPT">
    <w:name w:val="IntestazioneCPT"/>
    <w:qFormat/>
    <w:rsid w:val="00A223D9"/>
    <w:rPr>
      <w:rFonts w:ascii="Arial" w:hAnsi="Arial" w:cs="Arial"/>
      <w:b/>
      <w:sz w:val="40"/>
      <w:szCs w:val="40"/>
      <w:lang w:val="en-GB" w:eastAsia="it-IT"/>
    </w:rPr>
  </w:style>
  <w:style w:type="paragraph" w:styleId="Sommario3">
    <w:name w:val="toc 3"/>
    <w:basedOn w:val="Testo"/>
    <w:next w:val="Testo"/>
    <w:autoRedefine/>
    <w:rsid w:val="00E0043A"/>
    <w:pPr>
      <w:ind w:left="480"/>
    </w:pPr>
  </w:style>
  <w:style w:type="paragraph" w:customStyle="1" w:styleId="Presenze">
    <w:name w:val="Presenze"/>
    <w:basedOn w:val="Testo"/>
    <w:qFormat/>
    <w:rsid w:val="004E7B18"/>
    <w:pPr>
      <w:spacing w:after="0"/>
    </w:pPr>
    <w:rPr>
      <w:szCs w:val="20"/>
    </w:rPr>
  </w:style>
  <w:style w:type="paragraph" w:customStyle="1" w:styleId="TestoLista">
    <w:name w:val="TestoLista"/>
    <w:basedOn w:val="Testo"/>
    <w:qFormat/>
    <w:rsid w:val="0067349D"/>
    <w:pPr>
      <w:spacing w:after="240"/>
      <w:ind w:left="714" w:hanging="357"/>
      <w:contextualSpacing/>
    </w:pPr>
  </w:style>
  <w:style w:type="paragraph" w:customStyle="1" w:styleId="Agenda">
    <w:name w:val="Agenda"/>
    <w:basedOn w:val="Testo"/>
    <w:link w:val="AgendaCarattere"/>
    <w:qFormat/>
    <w:rsid w:val="00160175"/>
    <w:pPr>
      <w:spacing w:after="0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AgendaCarattere">
    <w:name w:val="Agenda Carattere"/>
    <w:link w:val="Agenda"/>
    <w:rsid w:val="00160175"/>
  </w:style>
  <w:style w:type="paragraph" w:customStyle="1" w:styleId="ToDo">
    <w:name w:val="ToDo"/>
    <w:basedOn w:val="Testo"/>
    <w:qFormat/>
    <w:rsid w:val="001472FF"/>
    <w:pPr>
      <w:spacing w:after="0"/>
    </w:pPr>
  </w:style>
  <w:style w:type="paragraph" w:customStyle="1" w:styleId="Esercizio">
    <w:name w:val="Esercizio"/>
    <w:basedOn w:val="Testo"/>
    <w:rsid w:val="007D0B06"/>
    <w:pPr>
      <w:numPr>
        <w:numId w:val="6"/>
      </w:numPr>
      <w:spacing w:before="240"/>
    </w:pPr>
  </w:style>
  <w:style w:type="table" w:customStyle="1" w:styleId="TabellaBordata">
    <w:name w:val="TabellaBordata"/>
    <w:basedOn w:val="Tabellanormale"/>
    <w:rsid w:val="004341B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  <w:tcPr>
        <w:shd w:val="clear" w:color="auto" w:fill="E7E6E6"/>
      </w:tcPr>
    </w:tblStylePr>
  </w:style>
  <w:style w:type="paragraph" w:customStyle="1" w:styleId="TestoCodice">
    <w:name w:val="TestoCodice"/>
    <w:rsid w:val="00496118"/>
    <w:rPr>
      <w:rFonts w:ascii="Courier New" w:hAnsi="Courier New" w:cs="Courier New"/>
      <w:szCs w:val="24"/>
      <w:lang w:val="it-IT" w:eastAsia="it-IT"/>
    </w:rPr>
  </w:style>
  <w:style w:type="paragraph" w:customStyle="1" w:styleId="TestoCodiceSmall">
    <w:name w:val="TestoCodiceSmall"/>
    <w:basedOn w:val="TestoCodice"/>
    <w:rsid w:val="00496118"/>
    <w:rPr>
      <w:sz w:val="16"/>
      <w:szCs w:val="16"/>
    </w:rPr>
  </w:style>
  <w:style w:type="paragraph" w:customStyle="1" w:styleId="TestoSmall">
    <w:name w:val="TestoSmall"/>
    <w:basedOn w:val="Testo"/>
    <w:rsid w:val="00FB5D4A"/>
    <w:pPr>
      <w:spacing w:after="0"/>
    </w:pPr>
    <w:rPr>
      <w:sz w:val="16"/>
      <w:szCs w:val="16"/>
    </w:rPr>
  </w:style>
  <w:style w:type="paragraph" w:customStyle="1" w:styleId="TestoSmallLista">
    <w:name w:val="TestoSmallLista"/>
    <w:basedOn w:val="Testo"/>
    <w:rsid w:val="00D97A09"/>
    <w:pPr>
      <w:numPr>
        <w:numId w:val="7"/>
      </w:numPr>
      <w:tabs>
        <w:tab w:val="left" w:pos="201"/>
      </w:tabs>
    </w:pPr>
    <w:rPr>
      <w:sz w:val="16"/>
      <w:szCs w:val="16"/>
    </w:rPr>
  </w:style>
  <w:style w:type="paragraph" w:customStyle="1" w:styleId="TestoSmallElenco">
    <w:name w:val="TestoSmallElenco"/>
    <w:basedOn w:val="TestoSmall"/>
    <w:rsid w:val="00FB5D4A"/>
    <w:pPr>
      <w:numPr>
        <w:numId w:val="10"/>
      </w:numPr>
      <w:tabs>
        <w:tab w:val="left" w:pos="3295"/>
      </w:tabs>
      <w:ind w:left="299" w:hanging="2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\Documents\GitHub\DB-FormazioneDocenti\01_Documentazione\02_DocumentazioneTecnica\modelli\_ModelloDocDbF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5013-AFA6-49B7-B797-3E562CE9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_ModelloDocDbFC</Template>
  <TotalTime>279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SPAI Bellinzona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Allidi</dc:creator>
  <cp:keywords/>
  <dc:description/>
  <cp:lastModifiedBy>Davide Allidi</cp:lastModifiedBy>
  <cp:revision>13</cp:revision>
  <cp:lastPrinted>2007-11-29T13:39:00Z</cp:lastPrinted>
  <dcterms:created xsi:type="dcterms:W3CDTF">2016-12-02T06:42:00Z</dcterms:created>
  <dcterms:modified xsi:type="dcterms:W3CDTF">2016-12-02T12:01:00Z</dcterms:modified>
</cp:coreProperties>
</file>